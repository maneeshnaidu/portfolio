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p w:rsidR="00C420C8" w:rsidRPr="005152F2" w:rsidRDefault="003453D0" w:rsidP="00447DA6">
            <w:pPr>
              <w:pStyle w:val="Heading1"/>
            </w:pPr>
            <w:r>
              <w:t xml:space="preserve">Maneesh </w:t>
            </w:r>
            <w:r w:rsidR="00242AC7">
              <w:t xml:space="preserve">raj </w:t>
            </w:r>
            <w:r>
              <w:t>naidu</w:t>
            </w:r>
          </w:p>
          <w:p w:rsidR="00C420C8" w:rsidRPr="00C420C8" w:rsidRDefault="00C420C8" w:rsidP="00447DA6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273F61F5" wp14:editId="459DB14C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B1F076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Eg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CSl1Hc&#10;HxQAAENyAAAOAAAAAAAAAAAAAAAAAC4CAABkcnMvZTJvRG9jLnhtbFBLAQItABQABgAIAAAAIQBo&#10;RxvQ2AAAAAMBAAAPAAAAAAAAAAAAAAAAAHkWAABkcnMvZG93bnJldi54bWxQSwUGAAAAAAQABADz&#10;AAAAfhcAAAAA&#10;">
                      <v:shape id="Freeform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3453D0" w:rsidP="00447DA6">
            <w:pPr>
              <w:pStyle w:val="Heading3"/>
            </w:pPr>
            <w:r>
              <w:t>naidum69@gmail.com</w:t>
            </w:r>
          </w:p>
          <w:p w:rsidR="00C420C8" w:rsidRPr="00C420C8" w:rsidRDefault="000E0BC3" w:rsidP="00447DA6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3FE9E04C" wp14:editId="0A4EA23F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7F5922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Q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D2USfPQSUA&#10;ANPeAAAOAAAAAAAAAAAAAAAAAC4CAABkcnMvZTJvRG9jLnhtbFBLAQItABQABgAIAAAAIQBoRxvQ&#10;2AAAAAMBAAAPAAAAAAAAAAAAAAAAAJsnAABkcnMvZG93bnJldi54bWxQSwUGAAAAAAQABADzAAAA&#10;oCgAAAAA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Default="005E70EC" w:rsidP="00447DA6">
            <w:pPr>
              <w:pStyle w:val="Heading3"/>
            </w:pPr>
            <w:r>
              <w:t xml:space="preserve">+679 </w:t>
            </w:r>
            <w:r w:rsidR="00242AC7">
              <w:t>7174</w:t>
            </w:r>
            <w:r>
              <w:t xml:space="preserve"> </w:t>
            </w:r>
            <w:r w:rsidR="00242AC7">
              <w:t>382</w:t>
            </w:r>
          </w:p>
          <w:p w:rsidR="004E5F41" w:rsidRDefault="002D0386" w:rsidP="00447DA6">
            <w:pPr>
              <w:pStyle w:val="Heading3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89AD391" wp14:editId="36B30DCF">
                  <wp:simplePos x="0" y="0"/>
                  <wp:positionH relativeFrom="column">
                    <wp:posOffset>816610</wp:posOffset>
                  </wp:positionH>
                  <wp:positionV relativeFrom="paragraph">
                    <wp:posOffset>125095</wp:posOffset>
                  </wp:positionV>
                  <wp:extent cx="309246" cy="309246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b-1873373_960_720[1].png"/>
                          <pic:cNvPicPr/>
                        </pic:nvPicPr>
                        <pic:blipFill>
                          <a:blip r:embed="rId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6" cy="309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E5F41" w:rsidRDefault="004E5F41" w:rsidP="00447DA6">
            <w:pPr>
              <w:pStyle w:val="Heading3"/>
            </w:pPr>
          </w:p>
          <w:p w:rsidR="00635EA4" w:rsidRDefault="00635EA4" w:rsidP="00447DA6">
            <w:pPr>
              <w:pStyle w:val="Heading3"/>
            </w:pPr>
          </w:p>
          <w:p w:rsidR="00D05406" w:rsidRPr="004E5F41" w:rsidRDefault="00D05406" w:rsidP="00447DA6">
            <w:pPr>
              <w:pStyle w:val="Heading3"/>
            </w:pPr>
            <w:r>
              <w:t>maneeshnaidu.ga</w:t>
            </w:r>
          </w:p>
          <w:p w:rsidR="003453D0" w:rsidRPr="00C420C8" w:rsidRDefault="003453D0" w:rsidP="00447DA6">
            <w:pPr>
              <w:pStyle w:val="Heading3"/>
              <w:jc w:val="left"/>
            </w:pP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F80EF9" w:rsidP="00447DA6">
                  <w:pPr>
                    <w:pStyle w:val="Heading3"/>
                    <w:jc w:val="left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8FCE395758CB46308574C341ABC3EB9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:rsidR="00C420C8" w:rsidRDefault="00C420C8" w:rsidP="00447DA6">
                  <w:pPr>
                    <w:pStyle w:val="GraphicLine"/>
                    <w:jc w:val="left"/>
                  </w:pPr>
                  <w:r>
                    <mc:AlternateContent>
                      <mc:Choice Requires="wps">
                        <w:drawing>
                          <wp:inline distT="0" distB="0" distL="0" distR="0" wp14:anchorId="18D51FF9" wp14:editId="433849B5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ACF4180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73151D" w:rsidP="00447DA6">
                  <w:pPr>
                    <w:jc w:val="left"/>
                  </w:pPr>
                  <w:r w:rsidRPr="0073151D">
                    <w:t>As a faculty member I would be interested in applying my knowledge into a wide range of working environment. I would like to pursue the understanding and enhance knowledge in the field of computer</w:t>
                  </w:r>
                  <w:r>
                    <w:t xml:space="preserve"> science and information system</w:t>
                  </w:r>
                  <w:r w:rsidR="003453D0" w:rsidRPr="003453D0">
                    <w:t>.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94143" w:rsidRDefault="00C94143" w:rsidP="00447DA6">
                  <w:pPr>
                    <w:pStyle w:val="Heading3"/>
                    <w:jc w:val="left"/>
                  </w:pPr>
                  <w:r>
                    <w:t>personal siklls</w:t>
                  </w:r>
                </w:p>
                <w:p w:rsidR="00C94143" w:rsidRPr="005A7E57" w:rsidRDefault="00C94143" w:rsidP="00447DA6">
                  <w:pPr>
                    <w:pStyle w:val="GraphicLine"/>
                    <w:jc w:val="left"/>
                  </w:pPr>
                  <w:r>
                    <mc:AlternateContent>
                      <mc:Choice Requires="wps">
                        <w:drawing>
                          <wp:inline distT="0" distB="0" distL="0" distR="0" wp14:anchorId="05540C7F" wp14:editId="04700FF9">
                            <wp:extent cx="221615" cy="0"/>
                            <wp:effectExtent l="0" t="0" r="26035" b="19050"/>
                            <wp:docPr id="85" name="Straight Connector 85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7E662E0" id="Straight Connector 85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94143" w:rsidRPr="00C94143" w:rsidRDefault="00C94143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C94143">
                    <w:t>Good oral and written communication ability.</w:t>
                  </w:r>
                </w:p>
                <w:p w:rsidR="00C94143" w:rsidRPr="00C94143" w:rsidRDefault="00C94143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C94143">
                    <w:t>Self-confident, friendly and approachable with good presentation.</w:t>
                  </w:r>
                </w:p>
                <w:p w:rsidR="00C94143" w:rsidRPr="00C94143" w:rsidRDefault="00F00616" w:rsidP="00F0061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>
                    <w:lastRenderedPageBreak/>
                    <w:t>R</w:t>
                  </w:r>
                  <w:r w:rsidR="00C94143" w:rsidRPr="00C94143">
                    <w:t>elaxed communicator.</w:t>
                  </w:r>
                </w:p>
                <w:p w:rsidR="00C94143" w:rsidRPr="00C94143" w:rsidRDefault="00C94143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C94143">
                    <w:t>Relate well with a wide variety of people.</w:t>
                  </w:r>
                </w:p>
                <w:p w:rsidR="00C94143" w:rsidRPr="00C94143" w:rsidRDefault="00C94143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C94143">
                    <w:t>Responsible and reliable.</w:t>
                  </w:r>
                </w:p>
                <w:p w:rsidR="00C94143" w:rsidRPr="00C94143" w:rsidRDefault="00C94143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C94143">
                    <w:t>Thorough knowledge in the areas of Computer Science and Information</w:t>
                  </w:r>
                  <w:r>
                    <w:t xml:space="preserve"> </w:t>
                  </w:r>
                  <w:r w:rsidRPr="00C94143">
                    <w:t>Systems.</w:t>
                  </w:r>
                </w:p>
                <w:p w:rsidR="00C94143" w:rsidRPr="00C94143" w:rsidRDefault="00C94143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C94143">
                    <w:t>Dynamic, creative and enthusiastic in all things.</w:t>
                  </w:r>
                </w:p>
                <w:p w:rsidR="00C94143" w:rsidRPr="00C94143" w:rsidRDefault="00C94143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C94143">
                    <w:t>Confident and strives to be the very best.</w:t>
                  </w:r>
                </w:p>
                <w:p w:rsidR="00C94143" w:rsidRPr="00C94143" w:rsidRDefault="00C94143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C94143">
                    <w:t>Customer and Sales focused.</w:t>
                  </w:r>
                </w:p>
                <w:p w:rsidR="00C94143" w:rsidRDefault="00C94143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C94143">
                    <w:t>Ability of accurate money handling skills from previous work experiences.</w:t>
                  </w:r>
                </w:p>
                <w:p w:rsidR="004C719E" w:rsidRPr="004C719E" w:rsidRDefault="004C719E" w:rsidP="00447DA6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>
                    <w:t>Quick learner.</w:t>
                  </w:r>
                </w:p>
                <w:p w:rsidR="00C94143" w:rsidRDefault="00C94143" w:rsidP="00447DA6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>
                    <w:t>Ability to work under pressure with minimum supervision.</w:t>
                  </w:r>
                </w:p>
                <w:p w:rsidR="00C94143" w:rsidRDefault="00C94143" w:rsidP="00447DA6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>
                    <w:t>Strong leadership quality.</w:t>
                  </w:r>
                </w:p>
                <w:p w:rsidR="00101430" w:rsidRDefault="00101430" w:rsidP="00101430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>
                    <w:t>Creative thinker.</w:t>
                  </w:r>
                </w:p>
                <w:p w:rsidR="00101430" w:rsidRPr="00C94143" w:rsidRDefault="00101430" w:rsidP="00101430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>
                    <w:t>Multi-tasking and work with accuracy.</w:t>
                  </w:r>
                </w:p>
                <w:p w:rsidR="00C94143" w:rsidRDefault="00C94143" w:rsidP="00447DA6">
                  <w:pPr>
                    <w:pStyle w:val="Heading3"/>
                    <w:jc w:val="left"/>
                  </w:pPr>
                </w:p>
                <w:p w:rsidR="00C94143" w:rsidRDefault="00C94143" w:rsidP="00447DA6">
                  <w:pPr>
                    <w:pStyle w:val="Heading3"/>
                    <w:jc w:val="left"/>
                  </w:pPr>
                </w:p>
                <w:p w:rsidR="00C420C8" w:rsidRDefault="00CF20E5" w:rsidP="00447DA6">
                  <w:pPr>
                    <w:pStyle w:val="Heading3"/>
                    <w:jc w:val="left"/>
                  </w:pPr>
                  <w:r>
                    <w:t xml:space="preserve">programming </w:t>
                  </w:r>
                  <w:r w:rsidR="00091875">
                    <w:t>skills and tools</w:t>
                  </w:r>
                </w:p>
                <w:p w:rsidR="00C420C8" w:rsidRPr="005A7E57" w:rsidRDefault="00C420C8" w:rsidP="00447DA6">
                  <w:pPr>
                    <w:pStyle w:val="GraphicLine"/>
                    <w:jc w:val="left"/>
                  </w:pPr>
                  <w:r>
                    <mc:AlternateContent>
                      <mc:Choice Requires="wps">
                        <w:drawing>
                          <wp:inline distT="0" distB="0" distL="0" distR="0" wp14:anchorId="67F389EC" wp14:editId="04FF1FA5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B786A70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091875" w:rsidRP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t>Presentation and communication skills.</w:t>
                  </w:r>
                </w:p>
                <w:p w:rsidR="00091875" w:rsidRP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t>Proficient in Microsoft Office tools (Word, Excel, Access, ect).</w:t>
                  </w:r>
                </w:p>
                <w:p w:rsidR="00091875" w:rsidRP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t>Java</w:t>
                  </w:r>
                </w:p>
                <w:p w:rsidR="00091875" w:rsidRP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t>Java Script</w:t>
                  </w:r>
                </w:p>
                <w:p w:rsidR="00091875" w:rsidRP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t>PHP</w:t>
                  </w:r>
                </w:p>
                <w:p w:rsidR="00091875" w:rsidRP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lastRenderedPageBreak/>
                    <w:t>MySQL</w:t>
                  </w:r>
                </w:p>
                <w:p w:rsidR="00091875" w:rsidRP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t>NetBeans</w:t>
                  </w:r>
                </w:p>
                <w:p w:rsidR="00091875" w:rsidRP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t>XHTML/HTML, CSS</w:t>
                  </w:r>
                </w:p>
                <w:p w:rsidR="00091875" w:rsidRP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t>Basic4Android</w:t>
                  </w:r>
                </w:p>
                <w:p w:rsidR="00091875" w:rsidRP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t>SQL</w:t>
                  </w:r>
                </w:p>
                <w:p w:rsidR="00091875" w:rsidRP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t>Object Oriented Programming</w:t>
                  </w:r>
                </w:p>
                <w:p w:rsidR="00091875" w:rsidRP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t>Visual Basic</w:t>
                  </w:r>
                  <w:r w:rsidR="00634510">
                    <w:t xml:space="preserve"> (VB)</w:t>
                  </w:r>
                </w:p>
                <w:p w:rsidR="00091875" w:rsidRP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t>C++</w:t>
                  </w:r>
                </w:p>
                <w:p w:rsid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t>C#</w:t>
                  </w:r>
                </w:p>
                <w:p w:rsidR="00F5570C" w:rsidRDefault="00F5570C" w:rsidP="00447DA6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>
                    <w:t>Web Services</w:t>
                  </w:r>
                </w:p>
                <w:p w:rsidR="00F5570C" w:rsidRDefault="00F5570C" w:rsidP="00447DA6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>
                    <w:t>SOAP/REST</w:t>
                  </w:r>
                </w:p>
                <w:p w:rsidR="00F5570C" w:rsidRPr="00F5570C" w:rsidRDefault="00F5570C" w:rsidP="00447DA6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>
                    <w:t>Remote Method Invocation (RMI)</w:t>
                  </w:r>
                </w:p>
                <w:p w:rsidR="00091875" w:rsidRP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t>Bootstrap</w:t>
                  </w:r>
                </w:p>
                <w:p w:rsidR="00091875" w:rsidRDefault="00091875" w:rsidP="00447DA6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 w:rsidRPr="00091875">
                    <w:t>XML</w:t>
                  </w:r>
                </w:p>
                <w:p w:rsidR="005925C9" w:rsidRDefault="005925C9" w:rsidP="005925C9">
                  <w:pPr>
                    <w:pStyle w:val="ListParagraph"/>
                    <w:numPr>
                      <w:ilvl w:val="0"/>
                      <w:numId w:val="18"/>
                    </w:numPr>
                    <w:jc w:val="both"/>
                  </w:pPr>
                  <w:r>
                    <w:t>Azure DevOps</w:t>
                  </w:r>
                </w:p>
                <w:p w:rsidR="005925C9" w:rsidRPr="005925C9" w:rsidRDefault="005925C9" w:rsidP="005925C9">
                  <w:pPr>
                    <w:pStyle w:val="ListParagraph"/>
                    <w:numPr>
                      <w:ilvl w:val="0"/>
                      <w:numId w:val="18"/>
                    </w:numPr>
                    <w:jc w:val="both"/>
                  </w:pPr>
                  <w:r>
                    <w:t>Visual Studio Team System (VSTS)</w:t>
                  </w:r>
                </w:p>
                <w:p w:rsidR="005925C9" w:rsidRPr="005925C9" w:rsidRDefault="00D67901" w:rsidP="005925C9">
                  <w:pPr>
                    <w:pStyle w:val="GraphicLine"/>
                    <w:numPr>
                      <w:ilvl w:val="0"/>
                      <w:numId w:val="13"/>
                    </w:numPr>
                    <w:jc w:val="left"/>
                  </w:pPr>
                  <w:r>
                    <w:t>Backbone.JS</w:t>
                  </w:r>
                </w:p>
                <w:p w:rsidR="00C420C8" w:rsidRPr="005152F2" w:rsidRDefault="00C420C8" w:rsidP="00447DA6">
                  <w:pPr>
                    <w:jc w:val="left"/>
                  </w:pPr>
                </w:p>
              </w:tc>
            </w:tr>
          </w:tbl>
          <w:p w:rsidR="00C420C8" w:rsidRDefault="00C420C8" w:rsidP="00447DA6">
            <w:pPr>
              <w:jc w:val="left"/>
            </w:pPr>
          </w:p>
          <w:p w:rsidR="00043BD0" w:rsidRDefault="00043BD0" w:rsidP="00447DA6">
            <w:pPr>
              <w:jc w:val="left"/>
            </w:pPr>
          </w:p>
          <w:p w:rsidR="00043BD0" w:rsidRDefault="00043BD0" w:rsidP="00447DA6">
            <w:pPr>
              <w:jc w:val="left"/>
            </w:pPr>
          </w:p>
          <w:p w:rsidR="00043BD0" w:rsidRPr="005152F2" w:rsidRDefault="00043BD0" w:rsidP="00447DA6">
            <w:pPr>
              <w:pStyle w:val="Heading2"/>
              <w:jc w:val="left"/>
            </w:pPr>
            <w:r>
              <w:t>referees</w:t>
            </w:r>
          </w:p>
          <w:p w:rsidR="00043BD0" w:rsidRDefault="00F93137" w:rsidP="00447DA6">
            <w:pPr>
              <w:spacing w:before="93" w:after="0" w:line="240" w:lineRule="auto"/>
              <w:ind w:left="102" w:right="-20"/>
              <w:jc w:val="left"/>
              <w:rPr>
                <w:rFonts w:eastAsia="Times New Roman" w:cs="Times New Roman"/>
                <w:szCs w:val="18"/>
              </w:rPr>
            </w:pPr>
            <w:proofErr w:type="spellStart"/>
            <w:r>
              <w:rPr>
                <w:rFonts w:eastAsia="Times New Roman" w:cs="Times New Roman"/>
                <w:szCs w:val="18"/>
              </w:rPr>
              <w:t>Arnald</w:t>
            </w:r>
            <w:proofErr w:type="spellEnd"/>
            <w:r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18"/>
              </w:rPr>
              <w:t>Arushal</w:t>
            </w:r>
            <w:proofErr w:type="spellEnd"/>
            <w:r w:rsidR="00043BD0">
              <w:rPr>
                <w:rFonts w:eastAsia="Times New Roman" w:cs="Times New Roman"/>
                <w:szCs w:val="18"/>
              </w:rPr>
              <w:t xml:space="preserve"> Prasad</w:t>
            </w:r>
          </w:p>
          <w:p w:rsidR="00043BD0" w:rsidRDefault="00F93137" w:rsidP="00447DA6">
            <w:pPr>
              <w:spacing w:before="93" w:after="0" w:line="240" w:lineRule="auto"/>
              <w:ind w:left="102" w:right="-20"/>
              <w:jc w:val="left"/>
              <w:rPr>
                <w:rFonts w:eastAsia="Times New Roman" w:cs="Times New Roman"/>
                <w:szCs w:val="18"/>
              </w:rPr>
            </w:pPr>
            <w:r>
              <w:rPr>
                <w:rFonts w:eastAsia="Times New Roman" w:cs="Times New Roman"/>
                <w:szCs w:val="18"/>
              </w:rPr>
              <w:t>IT Officer</w:t>
            </w:r>
          </w:p>
          <w:p w:rsidR="00043BD0" w:rsidRDefault="00F93137" w:rsidP="00447DA6">
            <w:pPr>
              <w:spacing w:before="93" w:after="0" w:line="240" w:lineRule="auto"/>
              <w:ind w:left="102" w:right="-20"/>
              <w:jc w:val="left"/>
              <w:rPr>
                <w:rFonts w:eastAsia="Times New Roman" w:cs="Times New Roman"/>
                <w:szCs w:val="18"/>
              </w:rPr>
            </w:pPr>
            <w:r>
              <w:rPr>
                <w:rFonts w:eastAsia="Times New Roman" w:cs="Times New Roman"/>
                <w:szCs w:val="18"/>
              </w:rPr>
              <w:t xml:space="preserve">Fijian Competition and Consumer </w:t>
            </w:r>
            <w:proofErr w:type="spellStart"/>
            <w:r>
              <w:rPr>
                <w:rFonts w:eastAsia="Times New Roman" w:cs="Times New Roman"/>
                <w:szCs w:val="18"/>
              </w:rPr>
              <w:t>Commision</w:t>
            </w:r>
            <w:proofErr w:type="spellEnd"/>
          </w:p>
          <w:p w:rsidR="00043BD0" w:rsidRDefault="00AC507B" w:rsidP="00447DA6">
            <w:pPr>
              <w:spacing w:before="93" w:after="0" w:line="240" w:lineRule="auto"/>
              <w:ind w:left="102" w:right="-20"/>
              <w:jc w:val="left"/>
              <w:rPr>
                <w:rFonts w:eastAsia="Times New Roman" w:cs="Times New Roman"/>
                <w:szCs w:val="18"/>
              </w:rPr>
            </w:pPr>
            <w:r>
              <w:rPr>
                <w:rFonts w:eastAsia="Times New Roman" w:cs="Times New Roman"/>
                <w:szCs w:val="18"/>
              </w:rPr>
              <w:t>+679 848</w:t>
            </w:r>
            <w:r w:rsidR="00F93137">
              <w:rPr>
                <w:rFonts w:eastAsia="Times New Roman" w:cs="Times New Roman"/>
                <w:szCs w:val="18"/>
              </w:rPr>
              <w:t>0</w:t>
            </w:r>
            <w:r w:rsidR="00207C64">
              <w:rPr>
                <w:rFonts w:eastAsia="Times New Roman" w:cs="Times New Roman"/>
                <w:szCs w:val="18"/>
              </w:rPr>
              <w:t xml:space="preserve"> </w:t>
            </w:r>
            <w:r w:rsidR="00F93137">
              <w:rPr>
                <w:rFonts w:eastAsia="Times New Roman" w:cs="Times New Roman"/>
                <w:szCs w:val="18"/>
              </w:rPr>
              <w:t>629</w:t>
            </w:r>
          </w:p>
          <w:p w:rsidR="00AC507B" w:rsidRDefault="00AC507B" w:rsidP="00447DA6">
            <w:pPr>
              <w:spacing w:before="93" w:after="0" w:line="240" w:lineRule="auto"/>
              <w:ind w:left="102" w:right="-20"/>
              <w:jc w:val="left"/>
              <w:rPr>
                <w:rFonts w:eastAsia="Times New Roman" w:cs="Times New Roman"/>
                <w:szCs w:val="18"/>
              </w:rPr>
            </w:pPr>
          </w:p>
          <w:p w:rsidR="00043BD0" w:rsidRDefault="00043BD0" w:rsidP="00447DA6">
            <w:pPr>
              <w:spacing w:before="93" w:after="0" w:line="240" w:lineRule="auto"/>
              <w:ind w:left="102" w:right="-20"/>
              <w:jc w:val="left"/>
              <w:rPr>
                <w:rFonts w:eastAsia="Times New Roman" w:cs="Times New Roman"/>
                <w:szCs w:val="18"/>
              </w:rPr>
            </w:pPr>
            <w:proofErr w:type="spellStart"/>
            <w:r>
              <w:rPr>
                <w:rFonts w:eastAsia="Times New Roman" w:cs="Times New Roman"/>
                <w:szCs w:val="18"/>
              </w:rPr>
              <w:t>Shamina</w:t>
            </w:r>
            <w:proofErr w:type="spellEnd"/>
            <w:r>
              <w:rPr>
                <w:rFonts w:eastAsia="Times New Roman" w:cs="Times New Roman"/>
                <w:szCs w:val="18"/>
              </w:rPr>
              <w:t xml:space="preserve"> Hussein</w:t>
            </w:r>
          </w:p>
          <w:p w:rsidR="00043BD0" w:rsidRDefault="00043BD0" w:rsidP="00447DA6">
            <w:pPr>
              <w:spacing w:before="93" w:after="0" w:line="240" w:lineRule="auto"/>
              <w:ind w:left="102" w:right="-20"/>
              <w:jc w:val="left"/>
              <w:rPr>
                <w:rFonts w:eastAsia="Times New Roman" w:cs="Times New Roman"/>
                <w:szCs w:val="18"/>
              </w:rPr>
            </w:pPr>
            <w:r>
              <w:rPr>
                <w:rFonts w:eastAsia="Times New Roman" w:cs="Times New Roman"/>
                <w:szCs w:val="18"/>
              </w:rPr>
              <w:t>Lecturer</w:t>
            </w:r>
          </w:p>
          <w:p w:rsidR="00043BD0" w:rsidRDefault="00043BD0" w:rsidP="00447DA6">
            <w:pPr>
              <w:spacing w:before="93" w:after="0" w:line="240" w:lineRule="auto"/>
              <w:ind w:left="102" w:right="-20"/>
              <w:jc w:val="left"/>
              <w:rPr>
                <w:rFonts w:eastAsia="Times New Roman" w:cs="Times New Roman"/>
                <w:szCs w:val="18"/>
              </w:rPr>
            </w:pPr>
            <w:r>
              <w:rPr>
                <w:rFonts w:eastAsia="Times New Roman" w:cs="Times New Roman"/>
                <w:szCs w:val="18"/>
              </w:rPr>
              <w:lastRenderedPageBreak/>
              <w:t>Fiji National University</w:t>
            </w:r>
          </w:p>
          <w:p w:rsidR="00043BD0" w:rsidRDefault="00AC507B" w:rsidP="00447DA6">
            <w:pPr>
              <w:spacing w:before="93" w:after="0" w:line="240" w:lineRule="auto"/>
              <w:ind w:left="102" w:right="-20"/>
              <w:jc w:val="left"/>
              <w:rPr>
                <w:rFonts w:eastAsia="Times New Roman" w:cs="Times New Roman"/>
                <w:szCs w:val="18"/>
              </w:rPr>
            </w:pPr>
            <w:r>
              <w:rPr>
                <w:rFonts w:eastAsia="Times New Roman" w:cs="Times New Roman"/>
                <w:szCs w:val="18"/>
              </w:rPr>
              <w:t>+679 928</w:t>
            </w:r>
            <w:r w:rsidR="00043BD0">
              <w:rPr>
                <w:rFonts w:eastAsia="Times New Roman" w:cs="Times New Roman"/>
                <w:szCs w:val="18"/>
              </w:rPr>
              <w:t>5</w:t>
            </w:r>
            <w:r>
              <w:rPr>
                <w:rFonts w:eastAsia="Times New Roman" w:cs="Times New Roman"/>
                <w:szCs w:val="18"/>
              </w:rPr>
              <w:t xml:space="preserve"> </w:t>
            </w:r>
            <w:r w:rsidR="00043BD0">
              <w:rPr>
                <w:rFonts w:eastAsia="Times New Roman" w:cs="Times New Roman"/>
                <w:szCs w:val="18"/>
              </w:rPr>
              <w:t>532</w:t>
            </w:r>
          </w:p>
          <w:p w:rsidR="00AC507B" w:rsidRDefault="00AC507B" w:rsidP="00447DA6">
            <w:pPr>
              <w:spacing w:before="93" w:after="0" w:line="240" w:lineRule="auto"/>
              <w:ind w:left="102" w:right="-20"/>
              <w:jc w:val="left"/>
              <w:rPr>
                <w:rFonts w:eastAsia="Times New Roman" w:cs="Times New Roman"/>
                <w:szCs w:val="18"/>
              </w:rPr>
            </w:pPr>
          </w:p>
          <w:p w:rsidR="00AC507B" w:rsidRDefault="00DD05D0" w:rsidP="00447DA6">
            <w:pPr>
              <w:spacing w:before="93" w:after="0" w:line="240" w:lineRule="auto"/>
              <w:ind w:left="102" w:right="-20"/>
              <w:jc w:val="left"/>
              <w:rPr>
                <w:rFonts w:eastAsia="Times New Roman" w:cs="Times New Roman"/>
                <w:szCs w:val="18"/>
              </w:rPr>
            </w:pPr>
            <w:proofErr w:type="spellStart"/>
            <w:r>
              <w:rPr>
                <w:rFonts w:eastAsia="Times New Roman" w:cs="Times New Roman"/>
                <w:szCs w:val="18"/>
              </w:rPr>
              <w:t>Mereoni</w:t>
            </w:r>
            <w:proofErr w:type="spellEnd"/>
            <w:r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18"/>
              </w:rPr>
              <w:t>Ranadi</w:t>
            </w:r>
            <w:proofErr w:type="spellEnd"/>
          </w:p>
          <w:p w:rsidR="00AC507B" w:rsidRDefault="00AC507B" w:rsidP="00447DA6">
            <w:pPr>
              <w:spacing w:before="93" w:after="0" w:line="240" w:lineRule="auto"/>
              <w:ind w:left="102" w:right="-20"/>
              <w:jc w:val="left"/>
              <w:rPr>
                <w:rFonts w:eastAsia="Times New Roman" w:cs="Times New Roman"/>
                <w:szCs w:val="18"/>
              </w:rPr>
            </w:pPr>
            <w:r>
              <w:rPr>
                <w:rFonts w:eastAsia="Times New Roman" w:cs="Times New Roman"/>
                <w:szCs w:val="18"/>
              </w:rPr>
              <w:t>Software Engineer</w:t>
            </w:r>
          </w:p>
          <w:p w:rsidR="00AC507B" w:rsidRDefault="00DD05D0" w:rsidP="00447DA6">
            <w:pPr>
              <w:spacing w:before="93" w:after="0" w:line="240" w:lineRule="auto"/>
              <w:ind w:left="102" w:right="-20"/>
              <w:jc w:val="left"/>
              <w:rPr>
                <w:rFonts w:eastAsia="Times New Roman" w:cs="Times New Roman"/>
                <w:szCs w:val="18"/>
              </w:rPr>
            </w:pPr>
            <w:r>
              <w:rPr>
                <w:rFonts w:eastAsia="Times New Roman" w:cs="Times New Roman"/>
                <w:szCs w:val="18"/>
              </w:rPr>
              <w:t>Crimson Logic</w:t>
            </w:r>
          </w:p>
          <w:p w:rsidR="00AC507B" w:rsidRDefault="00AC507B" w:rsidP="00447DA6">
            <w:pPr>
              <w:spacing w:before="93" w:after="0" w:line="240" w:lineRule="auto"/>
              <w:ind w:left="102" w:right="-20"/>
              <w:jc w:val="left"/>
              <w:rPr>
                <w:rFonts w:eastAsia="Times New Roman" w:cs="Times New Roman"/>
                <w:szCs w:val="18"/>
              </w:rPr>
            </w:pPr>
            <w:r>
              <w:rPr>
                <w:rFonts w:eastAsia="Times New Roman" w:cs="Times New Roman"/>
                <w:szCs w:val="18"/>
              </w:rPr>
              <w:t xml:space="preserve">+679 </w:t>
            </w:r>
            <w:r w:rsidR="00DD05D0">
              <w:rPr>
                <w:rFonts w:eastAsia="Times New Roman" w:cs="Times New Roman"/>
                <w:szCs w:val="18"/>
              </w:rPr>
              <w:t>278 5058</w:t>
            </w:r>
          </w:p>
          <w:p w:rsidR="00AC507B" w:rsidRPr="005152F2" w:rsidRDefault="00AC507B" w:rsidP="00447DA6">
            <w:pPr>
              <w:spacing w:before="93" w:after="0" w:line="240" w:lineRule="auto"/>
              <w:ind w:left="102" w:right="-20"/>
              <w:jc w:val="left"/>
            </w:pPr>
          </w:p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F80EF9" w:rsidP="00447DA6">
                  <w:pPr>
                    <w:pStyle w:val="Heading2"/>
                    <w:jc w:val="left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07C544D5149644A1AE04B71F369783E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:rsidR="00B32593" w:rsidRPr="0043426C" w:rsidRDefault="00B32593" w:rsidP="00B32593">
                  <w:pPr>
                    <w:pStyle w:val="Heading4"/>
                    <w:jc w:val="left"/>
                  </w:pPr>
                  <w:r>
                    <w:t>SOFTWARE Developer / Qit Pacific Pte Ltd</w:t>
                  </w:r>
                </w:p>
                <w:p w:rsidR="00B32593" w:rsidRPr="005853F8" w:rsidRDefault="00B32593" w:rsidP="00B32593">
                  <w:pPr>
                    <w:pStyle w:val="Heading5"/>
                    <w:jc w:val="left"/>
                  </w:pPr>
                  <w:r>
                    <w:t>10/2019 – Present</w:t>
                  </w:r>
                </w:p>
                <w:p w:rsidR="00B32593" w:rsidRDefault="00B32593" w:rsidP="00B32593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Develop system functionalities both backend and frontend</w:t>
                  </w:r>
                </w:p>
                <w:p w:rsidR="00B32593" w:rsidRDefault="00C64A16" w:rsidP="00B32593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Analyze</w:t>
                  </w:r>
                  <w:r w:rsidR="00B32593">
                    <w:t xml:space="preserve"> and enhance the </w:t>
                  </w:r>
                  <w:r w:rsidR="00B32593">
                    <w:rPr>
                      <w:szCs w:val="24"/>
                    </w:rPr>
                    <w:t>design and functionalities of the software systems.</w:t>
                  </w:r>
                </w:p>
                <w:p w:rsidR="00B32593" w:rsidRDefault="00B32593" w:rsidP="00B32593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Database development and administration using MS SQL Server 2017</w:t>
                  </w:r>
                </w:p>
                <w:p w:rsidR="00B32593" w:rsidRDefault="00B32593" w:rsidP="00B32593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Documentation for software developed</w:t>
                  </w:r>
                </w:p>
                <w:p w:rsidR="00B32593" w:rsidRPr="00FA542D" w:rsidRDefault="00B32593" w:rsidP="00B32593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 w:rsidRPr="00FA542D">
                    <w:t>Provide ongoing system support.</w:t>
                  </w:r>
                </w:p>
                <w:p w:rsidR="00B32593" w:rsidRDefault="00B32593" w:rsidP="00B32593">
                  <w:pPr>
                    <w:pStyle w:val="Heading5"/>
                    <w:numPr>
                      <w:ilvl w:val="0"/>
                      <w:numId w:val="15"/>
                    </w:numPr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Troubleshooting software and network issues.</w:t>
                  </w:r>
                </w:p>
                <w:p w:rsidR="00B32593" w:rsidRDefault="00B32593" w:rsidP="00B32593">
                  <w:pPr>
                    <w:pStyle w:val="Heading5"/>
                    <w:numPr>
                      <w:ilvl w:val="0"/>
                      <w:numId w:val="15"/>
                    </w:numPr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Software testing, modules testing and software deployment.</w:t>
                  </w:r>
                </w:p>
                <w:p w:rsidR="00B32593" w:rsidRDefault="00B32593" w:rsidP="00447DA6">
                  <w:pPr>
                    <w:pStyle w:val="Heading4"/>
                    <w:jc w:val="left"/>
                  </w:pPr>
                </w:p>
                <w:p w:rsidR="0031682A" w:rsidRPr="0043426C" w:rsidRDefault="00FD10BD" w:rsidP="00447DA6">
                  <w:pPr>
                    <w:pStyle w:val="Heading4"/>
                    <w:jc w:val="left"/>
                  </w:pPr>
                  <w:r>
                    <w:t>SOFTWARE</w:t>
                  </w:r>
                  <w:r w:rsidR="0031682A">
                    <w:t xml:space="preserve"> ENGINEER / </w:t>
                  </w:r>
                  <w:r>
                    <w:t>CRIMSON LOGIC</w:t>
                  </w:r>
                </w:p>
                <w:p w:rsidR="005853F8" w:rsidRPr="005853F8" w:rsidRDefault="00B32593" w:rsidP="00447DA6">
                  <w:pPr>
                    <w:pStyle w:val="Heading5"/>
                    <w:jc w:val="left"/>
                  </w:pPr>
                  <w:r>
                    <w:t>04/2019 – 10/2019</w:t>
                  </w:r>
                </w:p>
                <w:p w:rsidR="005853F8" w:rsidRDefault="005853F8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proofErr w:type="spellStart"/>
                  <w:r>
                    <w:t>Analyse</w:t>
                  </w:r>
                  <w:proofErr w:type="spellEnd"/>
                  <w:r w:rsidR="00D828CB">
                    <w:t xml:space="preserve"> and test</w:t>
                  </w:r>
                  <w:r>
                    <w:t xml:space="preserve"> the </w:t>
                  </w:r>
                  <w:proofErr w:type="spellStart"/>
                  <w:r w:rsidR="00E7671F">
                    <w:t>digitalFiji</w:t>
                  </w:r>
                  <w:proofErr w:type="spellEnd"/>
                  <w:r>
                    <w:t xml:space="preserve"> sys</w:t>
                  </w:r>
                  <w:r w:rsidR="00E7671F">
                    <w:t>tem and report errors or issues and identify possible solutions.</w:t>
                  </w:r>
                </w:p>
                <w:p w:rsidR="00E7671F" w:rsidRDefault="00E7671F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proofErr w:type="spellStart"/>
                  <w:r>
                    <w:t>Analyse</w:t>
                  </w:r>
                  <w:proofErr w:type="spellEnd"/>
                  <w:r>
                    <w:t xml:space="preserve"> and enhance the </w:t>
                  </w:r>
                  <w:r w:rsidR="00101430">
                    <w:rPr>
                      <w:szCs w:val="24"/>
                    </w:rPr>
                    <w:t>design</w:t>
                  </w:r>
                  <w:r w:rsidR="00E27706">
                    <w:rPr>
                      <w:szCs w:val="24"/>
                    </w:rPr>
                    <w:t xml:space="preserve"> and functionalities</w:t>
                  </w:r>
                  <w:r w:rsidR="00101430">
                    <w:rPr>
                      <w:szCs w:val="24"/>
                    </w:rPr>
                    <w:t xml:space="preserve"> of the software systems.</w:t>
                  </w:r>
                </w:p>
                <w:p w:rsidR="005853F8" w:rsidRDefault="005853F8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 xml:space="preserve">Writing SQL </w:t>
                  </w:r>
                  <w:r w:rsidR="00CA4E8B">
                    <w:t>scripts</w:t>
                  </w:r>
                  <w:r>
                    <w:t xml:space="preserve"> for data patches in the backend which can’t be done through system functionalities.</w:t>
                  </w:r>
                </w:p>
                <w:p w:rsidR="005853F8" w:rsidRDefault="005853F8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Provide user training on the new systems built – Birth Death Marriage (BDM) System and Register of Companies (ROC).</w:t>
                  </w:r>
                </w:p>
                <w:p w:rsidR="00FA542D" w:rsidRDefault="005853F8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Prepare system documentation and Standard Operating Procedures (SOPs)</w:t>
                  </w:r>
                  <w:r w:rsidR="00FA542D">
                    <w:t xml:space="preserve"> slides and diagrams for </w:t>
                  </w:r>
                  <w:proofErr w:type="spellStart"/>
                  <w:r w:rsidR="00FA542D">
                    <w:t>DigitalFiji</w:t>
                  </w:r>
                  <w:proofErr w:type="spellEnd"/>
                  <w:r w:rsidR="00FA542D">
                    <w:t xml:space="preserve"> modules</w:t>
                  </w:r>
                  <w:r>
                    <w:t>.</w:t>
                  </w:r>
                </w:p>
                <w:p w:rsidR="0031682A" w:rsidRPr="00FA542D" w:rsidRDefault="0031682A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 w:rsidRPr="00FA542D">
                    <w:t>Provide ongoing system support.</w:t>
                  </w:r>
                </w:p>
                <w:p w:rsidR="0031682A" w:rsidRDefault="0031682A" w:rsidP="00447DA6">
                  <w:pPr>
                    <w:pStyle w:val="Heading5"/>
                    <w:numPr>
                      <w:ilvl w:val="0"/>
                      <w:numId w:val="15"/>
                    </w:numPr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Troubleshooting software and network issues.</w:t>
                  </w:r>
                </w:p>
                <w:p w:rsidR="0031682A" w:rsidRDefault="00CA4E8B" w:rsidP="00447DA6">
                  <w:pPr>
                    <w:pStyle w:val="Heading5"/>
                    <w:numPr>
                      <w:ilvl w:val="0"/>
                      <w:numId w:val="15"/>
                    </w:numPr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Software</w:t>
                  </w:r>
                  <w:r w:rsidR="007A5DC3">
                    <w:rPr>
                      <w:rFonts w:asciiTheme="minorHAnsi" w:eastAsiaTheme="minorHAnsi" w:hAnsiTheme="minorHAnsi" w:cstheme="minorBidi"/>
                    </w:rPr>
                    <w:t xml:space="preserve"> testing,</w:t>
                  </w:r>
                  <w:r>
                    <w:rPr>
                      <w:rFonts w:asciiTheme="minorHAnsi" w:eastAsiaTheme="minorHAnsi" w:hAnsiTheme="minorHAnsi" w:cstheme="minorBidi"/>
                    </w:rPr>
                    <w:t xml:space="preserve"> payment modules testing</w:t>
                  </w:r>
                  <w:r w:rsidR="0031682A">
                    <w:rPr>
                      <w:rFonts w:asciiTheme="minorHAnsi" w:eastAsiaTheme="minorHAnsi" w:hAnsiTheme="minorHAnsi" w:cstheme="minorBidi"/>
                    </w:rPr>
                    <w:t xml:space="preserve"> and </w:t>
                  </w:r>
                  <w:r>
                    <w:rPr>
                      <w:rFonts w:asciiTheme="minorHAnsi" w:eastAsiaTheme="minorHAnsi" w:hAnsiTheme="minorHAnsi" w:cstheme="minorBidi"/>
                    </w:rPr>
                    <w:t xml:space="preserve">software </w:t>
                  </w:r>
                  <w:r w:rsidR="0031682A">
                    <w:rPr>
                      <w:rFonts w:asciiTheme="minorHAnsi" w:eastAsiaTheme="minorHAnsi" w:hAnsiTheme="minorHAnsi" w:cstheme="minorBidi"/>
                    </w:rPr>
                    <w:t>deployment</w:t>
                  </w:r>
                  <w:r w:rsidR="005853F8">
                    <w:rPr>
                      <w:rFonts w:asciiTheme="minorHAnsi" w:eastAsiaTheme="minorHAnsi" w:hAnsiTheme="minorHAnsi" w:cstheme="minorBidi"/>
                    </w:rPr>
                    <w:t>.</w:t>
                  </w:r>
                </w:p>
                <w:p w:rsidR="001A5666" w:rsidRPr="0043426C" w:rsidRDefault="001A5666" w:rsidP="00447DA6">
                  <w:pPr>
                    <w:pStyle w:val="Heading4"/>
                    <w:jc w:val="left"/>
                  </w:pPr>
                  <w:r>
                    <w:t>it</w:t>
                  </w:r>
                  <w:r w:rsidR="00146C78">
                    <w:t xml:space="preserve"> INTERN</w:t>
                  </w:r>
                  <w:r>
                    <w:t xml:space="preserve"> / fijian competition &amp; consumer commission</w:t>
                  </w:r>
                </w:p>
                <w:p w:rsidR="001A5666" w:rsidRPr="005152F2" w:rsidRDefault="005F5E4E" w:rsidP="00447DA6">
                  <w:pPr>
                    <w:pStyle w:val="Heading5"/>
                    <w:jc w:val="left"/>
                  </w:pPr>
                  <w:r>
                    <w:t>01/2019 – 03/2019</w:t>
                  </w:r>
                </w:p>
                <w:p w:rsidR="001A5666" w:rsidRDefault="001A5666" w:rsidP="00DD05D0">
                  <w:pPr>
                    <w:pStyle w:val="Heading5"/>
                    <w:numPr>
                      <w:ilvl w:val="0"/>
                      <w:numId w:val="20"/>
                    </w:numPr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Provide ongoing IT support.</w:t>
                  </w:r>
                </w:p>
                <w:p w:rsidR="001A5666" w:rsidRDefault="001A5666" w:rsidP="00DD05D0">
                  <w:pPr>
                    <w:pStyle w:val="Heading5"/>
                    <w:numPr>
                      <w:ilvl w:val="0"/>
                      <w:numId w:val="20"/>
                    </w:numPr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lastRenderedPageBreak/>
                    <w:t>Email configuration, trouble shooting.</w:t>
                  </w:r>
                </w:p>
                <w:p w:rsidR="001A5666" w:rsidRPr="001A5666" w:rsidRDefault="001A5666" w:rsidP="00DD05D0">
                  <w:pPr>
                    <w:pStyle w:val="Heading5"/>
                    <w:numPr>
                      <w:ilvl w:val="0"/>
                      <w:numId w:val="20"/>
                    </w:numPr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Develop Web pages as per IT officer’s/ Management’s requirements.</w:t>
                  </w:r>
                </w:p>
                <w:p w:rsidR="00C420C8" w:rsidRPr="0043426C" w:rsidRDefault="0073151D" w:rsidP="00447DA6">
                  <w:pPr>
                    <w:pStyle w:val="Heading4"/>
                    <w:jc w:val="left"/>
                  </w:pPr>
                  <w:r>
                    <w:t>Customer compliance representative / Mindpearl</w:t>
                  </w:r>
                </w:p>
                <w:p w:rsidR="00C420C8" w:rsidRPr="005152F2" w:rsidRDefault="0073151D" w:rsidP="00447DA6">
                  <w:pPr>
                    <w:pStyle w:val="Heading5"/>
                    <w:jc w:val="left"/>
                  </w:pPr>
                  <w:r>
                    <w:t>04/2016</w:t>
                  </w:r>
                  <w:r w:rsidR="00C420C8">
                    <w:t xml:space="preserve"> – </w:t>
                  </w:r>
                  <w:r>
                    <w:t>12/2016</w:t>
                  </w:r>
                </w:p>
                <w:p w:rsidR="0073151D" w:rsidRPr="0073151D" w:rsidRDefault="0073151D" w:rsidP="00DD05D0">
                  <w:pPr>
                    <w:pStyle w:val="Heading5"/>
                    <w:numPr>
                      <w:ilvl w:val="0"/>
                      <w:numId w:val="20"/>
                    </w:numPr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  <w:r w:rsidRPr="0073151D">
                    <w:rPr>
                      <w:rFonts w:asciiTheme="minorHAnsi" w:eastAsiaTheme="minorHAnsi" w:hAnsiTheme="minorHAnsi" w:cstheme="minorBidi"/>
                    </w:rPr>
                    <w:t>Develop, initiate, maintain, and revise policies and procedures for the general operation of the Compliance Program and its related activities to prevent illegal, unethical, or improper conduct.</w:t>
                  </w:r>
                </w:p>
                <w:p w:rsidR="0073151D" w:rsidRPr="0073151D" w:rsidRDefault="0073151D" w:rsidP="00DD05D0">
                  <w:pPr>
                    <w:pStyle w:val="Heading5"/>
                    <w:numPr>
                      <w:ilvl w:val="0"/>
                      <w:numId w:val="20"/>
                    </w:numPr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  <w:r w:rsidRPr="0073151D">
                    <w:rPr>
                      <w:rFonts w:asciiTheme="minorHAnsi" w:eastAsiaTheme="minorHAnsi" w:hAnsiTheme="minorHAnsi" w:cstheme="minorBidi"/>
                    </w:rPr>
                    <w:t>Manage day-to-day operation of the program.</w:t>
                  </w:r>
                </w:p>
                <w:p w:rsidR="0073151D" w:rsidRPr="0073151D" w:rsidRDefault="0073151D" w:rsidP="00DD05D0">
                  <w:pPr>
                    <w:pStyle w:val="Heading5"/>
                    <w:numPr>
                      <w:ilvl w:val="0"/>
                      <w:numId w:val="20"/>
                    </w:numPr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  <w:r w:rsidRPr="0073151D">
                    <w:rPr>
                      <w:rFonts w:asciiTheme="minorHAnsi" w:eastAsiaTheme="minorHAnsi" w:hAnsiTheme="minorHAnsi" w:cstheme="minorBidi"/>
                    </w:rPr>
                    <w:t>Monitor, and as necessary, coordinate compliance activities to remain abreast of the status of all compliance activities and to identify trends.</w:t>
                  </w:r>
                </w:p>
                <w:p w:rsidR="0073151D" w:rsidRPr="0073151D" w:rsidRDefault="0073151D" w:rsidP="00DD05D0">
                  <w:pPr>
                    <w:pStyle w:val="Heading5"/>
                    <w:numPr>
                      <w:ilvl w:val="0"/>
                      <w:numId w:val="20"/>
                    </w:numPr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  <w:r w:rsidRPr="0073151D">
                    <w:rPr>
                      <w:rFonts w:asciiTheme="minorHAnsi" w:eastAsiaTheme="minorHAnsi" w:hAnsiTheme="minorHAnsi" w:cstheme="minorBidi"/>
                    </w:rPr>
                    <w:t>Identify potential areas of compliance vulnerability and risk; develop/implement corrective action plans for resolution of problematic issues, and provide general guidance on how to avoid or deal with similar situations in the future.</w:t>
                  </w:r>
                </w:p>
                <w:p w:rsidR="0073151D" w:rsidRPr="0073151D" w:rsidRDefault="0073151D" w:rsidP="00DD05D0">
                  <w:pPr>
                    <w:pStyle w:val="Heading5"/>
                    <w:numPr>
                      <w:ilvl w:val="0"/>
                      <w:numId w:val="20"/>
                    </w:numPr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  <w:r w:rsidRPr="0073151D">
                    <w:rPr>
                      <w:rFonts w:asciiTheme="minorHAnsi" w:eastAsiaTheme="minorHAnsi" w:hAnsiTheme="minorHAnsi" w:cstheme="minorBidi"/>
                    </w:rPr>
                    <w:t>Ensure proper reporting of violations or potential violations to duly authorized enforcement agencies as appropriate and/or required.</w:t>
                  </w:r>
                </w:p>
                <w:p w:rsidR="00C420C8" w:rsidRDefault="0073151D" w:rsidP="00DD05D0">
                  <w:pPr>
                    <w:pStyle w:val="ListParagraph"/>
                    <w:numPr>
                      <w:ilvl w:val="0"/>
                      <w:numId w:val="20"/>
                    </w:numPr>
                    <w:jc w:val="left"/>
                  </w:pPr>
                  <w:r w:rsidRPr="0073151D">
                    <w:t>Monitor the performance of the Compliance Program and relates activities on a continuing basis, taking appropriate steps to improve its effectiveness.</w:t>
                  </w:r>
                </w:p>
                <w:p w:rsidR="00C420C8" w:rsidRPr="0043426C" w:rsidRDefault="0073151D" w:rsidP="00447DA6">
                  <w:pPr>
                    <w:pStyle w:val="Heading4"/>
                    <w:jc w:val="left"/>
                  </w:pPr>
                  <w:r>
                    <w:t xml:space="preserve">customer interaction agent/ </w:t>
                  </w:r>
                  <w:r w:rsidR="001A5666">
                    <w:t>packleader pacific</w:t>
                  </w:r>
                </w:p>
                <w:p w:rsidR="00C420C8" w:rsidRDefault="0073151D" w:rsidP="00447DA6">
                  <w:pPr>
                    <w:pStyle w:val="Heading5"/>
                    <w:jc w:val="left"/>
                  </w:pPr>
                  <w:r>
                    <w:t>09/2015</w:t>
                  </w:r>
                  <w:r w:rsidR="00C420C8">
                    <w:t xml:space="preserve"> – </w:t>
                  </w:r>
                  <w:r>
                    <w:t>11/2015</w:t>
                  </w:r>
                </w:p>
                <w:p w:rsidR="001A5666" w:rsidRDefault="001A5666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Contact businesses and private individuals by telephone to promote products. Solicit orders for goods over the telephone.</w:t>
                  </w:r>
                </w:p>
                <w:p w:rsidR="001A5666" w:rsidRDefault="001A5666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Explain the product to potential customers.</w:t>
                  </w:r>
                </w:p>
                <w:p w:rsidR="001A5666" w:rsidRDefault="001A5666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Deliver scripted sales pitch to the customer.</w:t>
                  </w:r>
                </w:p>
                <w:p w:rsidR="001A5666" w:rsidRDefault="001A5666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Adjust scripted sales pitch to meet needs of specific individuals.</w:t>
                  </w:r>
                </w:p>
                <w:p w:rsidR="001A5666" w:rsidRDefault="001A5666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Provide pricing details.</w:t>
                  </w:r>
                </w:p>
                <w:p w:rsidR="001A5666" w:rsidRDefault="001A5666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Handle customer questions.</w:t>
                  </w:r>
                </w:p>
                <w:p w:rsidR="001A5666" w:rsidRDefault="001A5666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lastRenderedPageBreak/>
                    <w:t>Obtain customer information including names and addresses. Record customer details including reaction to the product offered Receive orders over the telephone.</w:t>
                  </w:r>
                </w:p>
                <w:p w:rsidR="001A5666" w:rsidRDefault="001A5666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Input order details into the computer system.</w:t>
                  </w:r>
                </w:p>
                <w:p w:rsidR="001A5666" w:rsidRDefault="001A5666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Record customer details and details of transaction. Confirm orders placed with field sales representatives.</w:t>
                  </w:r>
                </w:p>
                <w:p w:rsidR="001A5666" w:rsidRDefault="001A5666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Obtain contact details of potential customers from sources including telephone directories and purchased lists.</w:t>
                  </w:r>
                </w:p>
                <w:p w:rsidR="001A5666" w:rsidRDefault="001A5666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Schedule appointments for sales staff to meet prospective customers.</w:t>
                  </w:r>
                </w:p>
                <w:p w:rsidR="001A5666" w:rsidRDefault="001A5666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Conduct customer and marketing surveys.</w:t>
                  </w:r>
                </w:p>
                <w:p w:rsidR="001A5666" w:rsidRDefault="001A5666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Answer telephone calls from potential customers who are responding to advertisements.</w:t>
                  </w:r>
                </w:p>
                <w:p w:rsidR="00C420C8" w:rsidRDefault="001A5666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Contact customers to follow up on initial interaction.</w:t>
                  </w:r>
                </w:p>
                <w:p w:rsidR="00043BD0" w:rsidRDefault="00043BD0" w:rsidP="00447DA6">
                  <w:pPr>
                    <w:jc w:val="left"/>
                  </w:pPr>
                </w:p>
                <w:p w:rsidR="00043BD0" w:rsidRPr="0043426C" w:rsidRDefault="00043BD0" w:rsidP="00447DA6">
                  <w:pPr>
                    <w:pStyle w:val="Heading4"/>
                    <w:jc w:val="left"/>
                  </w:pPr>
                  <w:r>
                    <w:t>shop assistant / digitech netcafe</w:t>
                  </w:r>
                </w:p>
                <w:p w:rsidR="00043BD0" w:rsidRPr="005152F2" w:rsidRDefault="00043BD0" w:rsidP="00447DA6">
                  <w:pPr>
                    <w:pStyle w:val="Heading5"/>
                    <w:jc w:val="left"/>
                  </w:pPr>
                  <w:r>
                    <w:t>12/2014 – 03/2015</w:t>
                  </w:r>
                </w:p>
                <w:p w:rsidR="00043BD0" w:rsidRPr="00043BD0" w:rsidRDefault="00043BD0" w:rsidP="00447DA6">
                  <w:pPr>
                    <w:pStyle w:val="Heading5"/>
                    <w:numPr>
                      <w:ilvl w:val="0"/>
                      <w:numId w:val="15"/>
                    </w:numPr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  <w:r w:rsidRPr="00043BD0">
                    <w:rPr>
                      <w:rFonts w:asciiTheme="minorHAnsi" w:eastAsiaTheme="minorHAnsi" w:hAnsiTheme="minorHAnsi" w:cstheme="minorBidi"/>
                    </w:rPr>
                    <w:t>Ensure that users are welcomed, helped and provided with a safe and suitable equipped environment.</w:t>
                  </w:r>
                </w:p>
                <w:p w:rsidR="00043BD0" w:rsidRPr="00043BD0" w:rsidRDefault="00043BD0" w:rsidP="00447DA6">
                  <w:pPr>
                    <w:pStyle w:val="Heading5"/>
                    <w:numPr>
                      <w:ilvl w:val="0"/>
                      <w:numId w:val="15"/>
                    </w:numPr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  <w:r w:rsidRPr="00043BD0">
                    <w:rPr>
                      <w:rFonts w:asciiTheme="minorHAnsi" w:eastAsiaTheme="minorHAnsi" w:hAnsiTheme="minorHAnsi" w:cstheme="minorBidi"/>
                    </w:rPr>
                    <w:t>To help provide basic computer/Internet assistance, range of facilities to enable printing and scanning.</w:t>
                  </w:r>
                </w:p>
                <w:p w:rsidR="00043BD0" w:rsidRPr="00043BD0" w:rsidRDefault="00043BD0" w:rsidP="00447DA6">
                  <w:pPr>
                    <w:pStyle w:val="Heading5"/>
                    <w:numPr>
                      <w:ilvl w:val="0"/>
                      <w:numId w:val="15"/>
                    </w:numPr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  <w:r w:rsidRPr="00043BD0">
                    <w:rPr>
                      <w:rFonts w:asciiTheme="minorHAnsi" w:eastAsiaTheme="minorHAnsi" w:hAnsiTheme="minorHAnsi" w:cstheme="minorBidi"/>
                    </w:rPr>
                    <w:t>To manage the day-to-day activities. Proper daily records of operation</w:t>
                  </w:r>
                </w:p>
                <w:p w:rsidR="00043BD0" w:rsidRDefault="00043BD0" w:rsidP="00447DA6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 w:rsidRPr="00043BD0">
                    <w:t>Comprehensive account report after sales</w:t>
                  </w:r>
                </w:p>
                <w:p w:rsidR="00571039" w:rsidRPr="00CB0519" w:rsidRDefault="00571039" w:rsidP="00447DA6">
                  <w:pPr>
                    <w:pStyle w:val="Heading5"/>
                    <w:jc w:val="left"/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</w:tr>
            <w:tr w:rsidR="00C420C8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F80EF9" w:rsidP="00447DA6">
                  <w:pPr>
                    <w:pStyle w:val="Heading2"/>
                    <w:jc w:val="left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8EDE24A065BD45E3AAA4CA3F467ED25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:rsidR="00C420C8" w:rsidRPr="0043426C" w:rsidRDefault="00CB0519" w:rsidP="00447DA6">
                  <w:pPr>
                    <w:pStyle w:val="Heading4"/>
                    <w:jc w:val="left"/>
                  </w:pPr>
                  <w:r>
                    <w:t>degree in bachelor of science double major computer science and information system / 2018</w:t>
                  </w:r>
                </w:p>
                <w:p w:rsidR="00C420C8" w:rsidRPr="005152F2" w:rsidRDefault="00CB0519" w:rsidP="00447DA6">
                  <w:pPr>
                    <w:pStyle w:val="Heading5"/>
                    <w:jc w:val="left"/>
                  </w:pPr>
                  <w:r>
                    <w:t>Fiji National University</w:t>
                  </w:r>
                </w:p>
                <w:p w:rsidR="00CB0519" w:rsidRPr="0043426C" w:rsidRDefault="00CB0519" w:rsidP="00447DA6">
                  <w:pPr>
                    <w:pStyle w:val="Heading4"/>
                    <w:jc w:val="left"/>
                  </w:pPr>
                  <w:r>
                    <w:t>FIJI SCHOOL LEAVING CERTIFICATE EXAMINATION / 2009</w:t>
                  </w:r>
                </w:p>
                <w:p w:rsidR="00CB0519" w:rsidRDefault="00CB0519" w:rsidP="00447DA6">
                  <w:pPr>
                    <w:jc w:val="left"/>
                  </w:pPr>
                  <w:proofErr w:type="spellStart"/>
                  <w:r>
                    <w:t>Rishikul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Sanatan</w:t>
                  </w:r>
                  <w:proofErr w:type="spellEnd"/>
                  <w:r>
                    <w:t xml:space="preserve"> College</w:t>
                  </w:r>
                </w:p>
                <w:p w:rsidR="00723CF6" w:rsidRDefault="00723CF6" w:rsidP="00447DA6">
                  <w:pPr>
                    <w:jc w:val="left"/>
                  </w:pPr>
                </w:p>
              </w:tc>
            </w:tr>
            <w:tr w:rsidR="00C420C8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5152F2" w:rsidRDefault="00723CF6" w:rsidP="00447DA6">
                  <w:pPr>
                    <w:pStyle w:val="Heading2"/>
                    <w:jc w:val="left"/>
                  </w:pPr>
                  <w:r>
                    <w:t>achievement</w:t>
                  </w:r>
                </w:p>
                <w:p w:rsidR="006507F1" w:rsidRPr="00C77D8E" w:rsidRDefault="00723CF6" w:rsidP="00447DA6">
                  <w:pPr>
                    <w:jc w:val="left"/>
                    <w:rPr>
                      <w:b/>
                    </w:rPr>
                  </w:pPr>
                  <w:r w:rsidRPr="00C77D8E">
                    <w:rPr>
                      <w:b/>
                    </w:rPr>
                    <w:t xml:space="preserve">Runner Up of Smart City Challenge </w:t>
                  </w:r>
                  <w:r w:rsidR="006507F1" w:rsidRPr="00C77D8E">
                    <w:rPr>
                      <w:b/>
                    </w:rPr>
                    <w:t>Suva Competition 2018</w:t>
                  </w:r>
                </w:p>
                <w:p w:rsidR="00C420C8" w:rsidRPr="00C77D8E" w:rsidRDefault="00723CF6" w:rsidP="00447DA6">
                  <w:pPr>
                    <w:jc w:val="left"/>
                    <w:rPr>
                      <w:b/>
                    </w:rPr>
                  </w:pPr>
                  <w:r w:rsidRPr="00C77D8E">
                    <w:rPr>
                      <w:b/>
                    </w:rPr>
                    <w:t xml:space="preserve">Team leader of Fiji National University Team </w:t>
                  </w:r>
                </w:p>
                <w:p w:rsidR="00043BD0" w:rsidRDefault="00043BD0" w:rsidP="00447DA6">
                  <w:pPr>
                    <w:jc w:val="left"/>
                  </w:pPr>
                </w:p>
                <w:p w:rsidR="00043BD0" w:rsidRDefault="00043BD0" w:rsidP="00447DA6">
                  <w:pPr>
                    <w:jc w:val="left"/>
                  </w:pPr>
                </w:p>
              </w:tc>
            </w:tr>
          </w:tbl>
          <w:p w:rsidR="00043BD0" w:rsidRPr="005152F2" w:rsidRDefault="00043BD0" w:rsidP="00447DA6">
            <w:pPr>
              <w:pStyle w:val="Heading2"/>
              <w:ind w:left="805"/>
              <w:jc w:val="left"/>
            </w:pPr>
            <w:r>
              <w:t>hobbies</w:t>
            </w:r>
          </w:p>
          <w:p w:rsidR="00043BD0" w:rsidRPr="00043BD0" w:rsidRDefault="00043BD0" w:rsidP="00447DA6">
            <w:pPr>
              <w:ind w:left="946"/>
              <w:jc w:val="left"/>
            </w:pPr>
            <w:r w:rsidRPr="00043BD0">
              <w:t>I see myself as someone who is very outspoken, outgoing and energetic. Spending quality time with family and friends is something which gives me great pleasure. However</w:t>
            </w:r>
            <w:r w:rsidR="009A0064">
              <w:t>,</w:t>
            </w:r>
            <w:r w:rsidRPr="00043BD0">
              <w:t xml:space="preserve"> I also hobby socializing with people, travelling to new places, learning new skills. I also see myself as someone who loves to be fit and also have a passion for sport as mostly soccer as I have been part of youth and also district teams such as </w:t>
            </w:r>
            <w:proofErr w:type="spellStart"/>
            <w:r w:rsidRPr="00043BD0">
              <w:t>Nasinu</w:t>
            </w:r>
            <w:proofErr w:type="spellEnd"/>
            <w:r w:rsidRPr="00043BD0">
              <w:t xml:space="preserve">, </w:t>
            </w:r>
            <w:proofErr w:type="spellStart"/>
            <w:r w:rsidRPr="00043BD0">
              <w:t>Lami</w:t>
            </w:r>
            <w:proofErr w:type="spellEnd"/>
            <w:r w:rsidRPr="00043BD0">
              <w:t xml:space="preserve"> and </w:t>
            </w:r>
            <w:proofErr w:type="spellStart"/>
            <w:r w:rsidRPr="00043BD0">
              <w:t>Tailevu</w:t>
            </w:r>
            <w:proofErr w:type="spellEnd"/>
            <w:r w:rsidRPr="00043BD0">
              <w:t xml:space="preserve"> </w:t>
            </w:r>
            <w:proofErr w:type="spellStart"/>
            <w:r w:rsidRPr="00043BD0">
              <w:t>Naitasiri</w:t>
            </w:r>
            <w:proofErr w:type="spellEnd"/>
            <w:r w:rsidRPr="00043BD0">
              <w:t>. I have also taken part in marathons as a full marathon runner and other sporting events which excite me.</w:t>
            </w:r>
            <w:bookmarkStart w:id="0" w:name="_GoBack"/>
            <w:bookmarkEnd w:id="0"/>
          </w:p>
          <w:p w:rsidR="00C420C8" w:rsidRPr="005152F2" w:rsidRDefault="00C420C8" w:rsidP="00447DA6">
            <w:pPr>
              <w:ind w:left="663"/>
              <w:jc w:val="left"/>
            </w:pPr>
          </w:p>
        </w:tc>
      </w:tr>
    </w:tbl>
    <w:p w:rsidR="003F5FDB" w:rsidRPr="00F66506" w:rsidRDefault="001A5666" w:rsidP="00F66506">
      <w:pPr>
        <w:pStyle w:val="EndOfDocument"/>
      </w:pPr>
      <w:r>
        <w:lastRenderedPageBreak/>
        <w:t>.</w:t>
      </w:r>
    </w:p>
    <w:sectPr w:rsidR="003F5FDB" w:rsidRPr="00F66506" w:rsidSect="00FE20E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EF9" w:rsidRDefault="00F80EF9" w:rsidP="003856C9">
      <w:pPr>
        <w:spacing w:after="0" w:line="240" w:lineRule="auto"/>
      </w:pPr>
      <w:r>
        <w:separator/>
      </w:r>
    </w:p>
  </w:endnote>
  <w:endnote w:type="continuationSeparator" w:id="0">
    <w:p w:rsidR="00F80EF9" w:rsidRDefault="00F80EF9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182F199" wp14:editId="577B5AF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A4EC016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R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LAA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lso/VM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9A0064">
          <w:rPr>
            <w:noProof/>
          </w:rPr>
          <w:t>3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97D835A" wp14:editId="4F24DFF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85DE8F4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NB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F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Dav2rc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EF9" w:rsidRDefault="00F80EF9" w:rsidP="003856C9">
      <w:pPr>
        <w:spacing w:after="0" w:line="240" w:lineRule="auto"/>
      </w:pPr>
      <w:r>
        <w:separator/>
      </w:r>
    </w:p>
  </w:footnote>
  <w:footnote w:type="continuationSeparator" w:id="0">
    <w:p w:rsidR="00F80EF9" w:rsidRDefault="00F80EF9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2CB3C6C" wp14:editId="49D9BF0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B5AD3EF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xE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JpCpJqcFgAArawAAA4AAAAAAAAAAAAAAAAALg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25C99A8" wp14:editId="257F8E2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EE631D2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x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R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JtbTU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492055"/>
    <w:multiLevelType w:val="hybridMultilevel"/>
    <w:tmpl w:val="1A9A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570352"/>
    <w:multiLevelType w:val="hybridMultilevel"/>
    <w:tmpl w:val="3DC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157E8"/>
    <w:multiLevelType w:val="hybridMultilevel"/>
    <w:tmpl w:val="D934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402118">
      <w:numFmt w:val="bullet"/>
      <w:lvlText w:val="•"/>
      <w:lvlJc w:val="left"/>
      <w:pPr>
        <w:ind w:left="1440" w:hanging="360"/>
      </w:pPr>
      <w:rPr>
        <w:rFonts w:ascii="Gill Sans MT" w:eastAsiaTheme="minorHAnsi" w:hAnsi="Gill Sans MT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D5FE9"/>
    <w:multiLevelType w:val="hybridMultilevel"/>
    <w:tmpl w:val="72A0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E3738"/>
    <w:multiLevelType w:val="hybridMultilevel"/>
    <w:tmpl w:val="36560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03256"/>
    <w:multiLevelType w:val="hybridMultilevel"/>
    <w:tmpl w:val="B1BC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13EBA"/>
    <w:multiLevelType w:val="hybridMultilevel"/>
    <w:tmpl w:val="56E0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8C4CA">
      <w:numFmt w:val="bullet"/>
      <w:lvlText w:val="•"/>
      <w:lvlJc w:val="left"/>
      <w:pPr>
        <w:ind w:left="1440" w:hanging="360"/>
      </w:pPr>
      <w:rPr>
        <w:rFonts w:ascii="Gill Sans MT" w:eastAsiaTheme="minorHAnsi" w:hAnsi="Gill Sans MT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6855AA"/>
    <w:multiLevelType w:val="hybridMultilevel"/>
    <w:tmpl w:val="3412FC60"/>
    <w:lvl w:ilvl="0" w:tplc="6B46C56E">
      <w:numFmt w:val="bullet"/>
      <w:lvlText w:val="•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27703"/>
    <w:multiLevelType w:val="hybridMultilevel"/>
    <w:tmpl w:val="2538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F6348"/>
    <w:multiLevelType w:val="hybridMultilevel"/>
    <w:tmpl w:val="876E2212"/>
    <w:lvl w:ilvl="0" w:tplc="6B46C56E">
      <w:numFmt w:val="bullet"/>
      <w:lvlText w:val="•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23F30"/>
    <w:multiLevelType w:val="hybridMultilevel"/>
    <w:tmpl w:val="94AC2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5"/>
  </w:num>
  <w:num w:numId="13">
    <w:abstractNumId w:val="16"/>
  </w:num>
  <w:num w:numId="14">
    <w:abstractNumId w:val="10"/>
  </w:num>
  <w:num w:numId="15">
    <w:abstractNumId w:val="12"/>
  </w:num>
  <w:num w:numId="16">
    <w:abstractNumId w:val="13"/>
  </w:num>
  <w:num w:numId="17">
    <w:abstractNumId w:val="20"/>
  </w:num>
  <w:num w:numId="18">
    <w:abstractNumId w:val="11"/>
  </w:num>
  <w:num w:numId="19">
    <w:abstractNumId w:val="14"/>
  </w:num>
  <w:num w:numId="20">
    <w:abstractNumId w:val="1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D0"/>
    <w:rsid w:val="00043BD0"/>
    <w:rsid w:val="00052BE1"/>
    <w:rsid w:val="0007412A"/>
    <w:rsid w:val="00091875"/>
    <w:rsid w:val="000E0BC3"/>
    <w:rsid w:val="00101430"/>
    <w:rsid w:val="0010199E"/>
    <w:rsid w:val="0010257B"/>
    <w:rsid w:val="001166C2"/>
    <w:rsid w:val="0013332E"/>
    <w:rsid w:val="00146C78"/>
    <w:rsid w:val="001503AC"/>
    <w:rsid w:val="001765FE"/>
    <w:rsid w:val="0019561F"/>
    <w:rsid w:val="001A5666"/>
    <w:rsid w:val="001B32D2"/>
    <w:rsid w:val="00207C64"/>
    <w:rsid w:val="00242AC7"/>
    <w:rsid w:val="00283B81"/>
    <w:rsid w:val="00293B83"/>
    <w:rsid w:val="002A3621"/>
    <w:rsid w:val="002A4C3B"/>
    <w:rsid w:val="002B3890"/>
    <w:rsid w:val="002B7747"/>
    <w:rsid w:val="002C77B9"/>
    <w:rsid w:val="002D0386"/>
    <w:rsid w:val="002F485A"/>
    <w:rsid w:val="003053D9"/>
    <w:rsid w:val="0031682A"/>
    <w:rsid w:val="003453D0"/>
    <w:rsid w:val="003856C9"/>
    <w:rsid w:val="00396369"/>
    <w:rsid w:val="003E5EE6"/>
    <w:rsid w:val="003F4D31"/>
    <w:rsid w:val="003F5FDB"/>
    <w:rsid w:val="0043426C"/>
    <w:rsid w:val="00441EB9"/>
    <w:rsid w:val="00447DA6"/>
    <w:rsid w:val="00463463"/>
    <w:rsid w:val="00473EF8"/>
    <w:rsid w:val="004760E5"/>
    <w:rsid w:val="004B2AD8"/>
    <w:rsid w:val="004B2FB9"/>
    <w:rsid w:val="004C719E"/>
    <w:rsid w:val="004D22BB"/>
    <w:rsid w:val="004E5F41"/>
    <w:rsid w:val="005152F2"/>
    <w:rsid w:val="005246B9"/>
    <w:rsid w:val="00530AB3"/>
    <w:rsid w:val="00534E4E"/>
    <w:rsid w:val="00551D35"/>
    <w:rsid w:val="005562D4"/>
    <w:rsid w:val="00557019"/>
    <w:rsid w:val="00560AED"/>
    <w:rsid w:val="005674AC"/>
    <w:rsid w:val="00571039"/>
    <w:rsid w:val="00580925"/>
    <w:rsid w:val="005853F8"/>
    <w:rsid w:val="005925C9"/>
    <w:rsid w:val="005A1E51"/>
    <w:rsid w:val="005A7E57"/>
    <w:rsid w:val="005D365F"/>
    <w:rsid w:val="005E70EC"/>
    <w:rsid w:val="005F5E4E"/>
    <w:rsid w:val="00616FF4"/>
    <w:rsid w:val="00634510"/>
    <w:rsid w:val="00635EA4"/>
    <w:rsid w:val="006507F1"/>
    <w:rsid w:val="00686956"/>
    <w:rsid w:val="006A3CE7"/>
    <w:rsid w:val="00715AD1"/>
    <w:rsid w:val="00723CF6"/>
    <w:rsid w:val="0073151D"/>
    <w:rsid w:val="00743379"/>
    <w:rsid w:val="00747550"/>
    <w:rsid w:val="007803B7"/>
    <w:rsid w:val="007A5DC3"/>
    <w:rsid w:val="007A7C08"/>
    <w:rsid w:val="007B2F5C"/>
    <w:rsid w:val="007C5F05"/>
    <w:rsid w:val="007D135B"/>
    <w:rsid w:val="007F757E"/>
    <w:rsid w:val="00825ED8"/>
    <w:rsid w:val="008272EC"/>
    <w:rsid w:val="00832043"/>
    <w:rsid w:val="00832F81"/>
    <w:rsid w:val="00841714"/>
    <w:rsid w:val="008501C7"/>
    <w:rsid w:val="008C7CA2"/>
    <w:rsid w:val="008F6337"/>
    <w:rsid w:val="00914DAF"/>
    <w:rsid w:val="0093286E"/>
    <w:rsid w:val="009A0064"/>
    <w:rsid w:val="009D1627"/>
    <w:rsid w:val="00A42F91"/>
    <w:rsid w:val="00A95E79"/>
    <w:rsid w:val="00AC507B"/>
    <w:rsid w:val="00AF1258"/>
    <w:rsid w:val="00B01E52"/>
    <w:rsid w:val="00B32593"/>
    <w:rsid w:val="00B47A59"/>
    <w:rsid w:val="00B550FC"/>
    <w:rsid w:val="00B85871"/>
    <w:rsid w:val="00B91EEF"/>
    <w:rsid w:val="00B93310"/>
    <w:rsid w:val="00BB3B21"/>
    <w:rsid w:val="00BC1F18"/>
    <w:rsid w:val="00BD2E58"/>
    <w:rsid w:val="00BF6BAB"/>
    <w:rsid w:val="00C007A5"/>
    <w:rsid w:val="00C420C8"/>
    <w:rsid w:val="00C4403A"/>
    <w:rsid w:val="00C64A16"/>
    <w:rsid w:val="00C77D8E"/>
    <w:rsid w:val="00C94143"/>
    <w:rsid w:val="00CA4E8B"/>
    <w:rsid w:val="00CB0519"/>
    <w:rsid w:val="00CE6306"/>
    <w:rsid w:val="00CF20E5"/>
    <w:rsid w:val="00D05406"/>
    <w:rsid w:val="00D11C4D"/>
    <w:rsid w:val="00D503E7"/>
    <w:rsid w:val="00D5067A"/>
    <w:rsid w:val="00D67901"/>
    <w:rsid w:val="00D828CB"/>
    <w:rsid w:val="00DC0F74"/>
    <w:rsid w:val="00DC79BB"/>
    <w:rsid w:val="00DD05D0"/>
    <w:rsid w:val="00DF0A0F"/>
    <w:rsid w:val="00E27706"/>
    <w:rsid w:val="00E34D58"/>
    <w:rsid w:val="00E7671F"/>
    <w:rsid w:val="00E941EF"/>
    <w:rsid w:val="00EB1C1B"/>
    <w:rsid w:val="00ED278B"/>
    <w:rsid w:val="00EE62A3"/>
    <w:rsid w:val="00F00616"/>
    <w:rsid w:val="00F077AE"/>
    <w:rsid w:val="00F14687"/>
    <w:rsid w:val="00F5570C"/>
    <w:rsid w:val="00F56435"/>
    <w:rsid w:val="00F651D1"/>
    <w:rsid w:val="00F66506"/>
    <w:rsid w:val="00F80EF9"/>
    <w:rsid w:val="00F91A9C"/>
    <w:rsid w:val="00F927F0"/>
    <w:rsid w:val="00F93137"/>
    <w:rsid w:val="00FA07AA"/>
    <w:rsid w:val="00FA542D"/>
    <w:rsid w:val="00FB0A17"/>
    <w:rsid w:val="00FB6A8F"/>
    <w:rsid w:val="00FD10BD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F79A1"/>
  <w15:chartTrackingRefBased/>
  <w15:docId w15:val="{C77A3611-3A26-4705-92AB-2FDCF65A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506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paragraph" w:customStyle="1" w:styleId="EndOfDocument">
    <w:name w:val="End Of Document"/>
    <w:basedOn w:val="Normal"/>
    <w:uiPriority w:val="12"/>
    <w:qFormat/>
    <w:rsid w:val="00F66506"/>
    <w:pPr>
      <w:spacing w:after="0" w:line="240" w:lineRule="auto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vnita.dutt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CE395758CB46308574C341ABC3E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C8F9B-8C24-4FDB-92CC-F274A4C4B7D7}"/>
      </w:docPartPr>
      <w:docPartBody>
        <w:p w:rsidR="00AB10F9" w:rsidRDefault="007B52C6">
          <w:pPr>
            <w:pStyle w:val="8FCE395758CB46308574C341ABC3EB9E"/>
          </w:pPr>
          <w:r>
            <w:t>Objective</w:t>
          </w:r>
        </w:p>
      </w:docPartBody>
    </w:docPart>
    <w:docPart>
      <w:docPartPr>
        <w:name w:val="07C544D5149644A1AE04B71F36978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B63A7-0F77-4F96-9BD5-F94406A0428B}"/>
      </w:docPartPr>
      <w:docPartBody>
        <w:p w:rsidR="00AB10F9" w:rsidRDefault="007B52C6">
          <w:pPr>
            <w:pStyle w:val="07C544D5149644A1AE04B71F369783E2"/>
          </w:pPr>
          <w:r w:rsidRPr="005152F2">
            <w:t>Experience</w:t>
          </w:r>
        </w:p>
      </w:docPartBody>
    </w:docPart>
    <w:docPart>
      <w:docPartPr>
        <w:name w:val="8EDE24A065BD45E3AAA4CA3F467ED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6F4D5-EF9E-4725-A6EF-B54D905A7604}"/>
      </w:docPartPr>
      <w:docPartBody>
        <w:p w:rsidR="00AB10F9" w:rsidRDefault="007B52C6">
          <w:pPr>
            <w:pStyle w:val="8EDE24A065BD45E3AAA4CA3F467ED25E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C6"/>
    <w:rsid w:val="000005EE"/>
    <w:rsid w:val="002927BA"/>
    <w:rsid w:val="002A3929"/>
    <w:rsid w:val="0065698E"/>
    <w:rsid w:val="0073679A"/>
    <w:rsid w:val="007B52C6"/>
    <w:rsid w:val="008352E6"/>
    <w:rsid w:val="0097549B"/>
    <w:rsid w:val="00AB10F9"/>
    <w:rsid w:val="00AD6110"/>
    <w:rsid w:val="00D20992"/>
    <w:rsid w:val="00D544C3"/>
    <w:rsid w:val="00F1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2EE81CC917406688E65DB8D5E82108">
    <w:name w:val="FA2EE81CC917406688E65DB8D5E82108"/>
  </w:style>
  <w:style w:type="paragraph" w:customStyle="1" w:styleId="999D5964EE2B4C36BAD4C4177C38D429">
    <w:name w:val="999D5964EE2B4C36BAD4C4177C38D429"/>
  </w:style>
  <w:style w:type="paragraph" w:customStyle="1" w:styleId="845E86A94A1E46E9B4D65FBAE1EFA7ED">
    <w:name w:val="845E86A94A1E46E9B4D65FBAE1EFA7ED"/>
  </w:style>
  <w:style w:type="paragraph" w:customStyle="1" w:styleId="B8AD533534364D7E80719B772474AB0F">
    <w:name w:val="B8AD533534364D7E80719B772474AB0F"/>
  </w:style>
  <w:style w:type="paragraph" w:customStyle="1" w:styleId="7D1D60163FAA4C4593EB97082D973EF2">
    <w:name w:val="7D1D60163FAA4C4593EB97082D973EF2"/>
  </w:style>
  <w:style w:type="paragraph" w:customStyle="1" w:styleId="8FCE395758CB46308574C341ABC3EB9E">
    <w:name w:val="8FCE395758CB46308574C341ABC3EB9E"/>
  </w:style>
  <w:style w:type="paragraph" w:customStyle="1" w:styleId="28B036F189B44F7DA6C04FDBD3F529A6">
    <w:name w:val="28B036F189B44F7DA6C04FDBD3F529A6"/>
  </w:style>
  <w:style w:type="paragraph" w:customStyle="1" w:styleId="2EBEAECF12574674B6A0CF42EB4F0EEC">
    <w:name w:val="2EBEAECF12574674B6A0CF42EB4F0EEC"/>
  </w:style>
  <w:style w:type="paragraph" w:customStyle="1" w:styleId="AEDB4E8A096E4D1AA9DC9C3588BC0A4C">
    <w:name w:val="AEDB4E8A096E4D1AA9DC9C3588BC0A4C"/>
  </w:style>
  <w:style w:type="paragraph" w:customStyle="1" w:styleId="07C544D5149644A1AE04B71F369783E2">
    <w:name w:val="07C544D5149644A1AE04B71F369783E2"/>
  </w:style>
  <w:style w:type="paragraph" w:customStyle="1" w:styleId="FD555628AA6948848FA306E883837F98">
    <w:name w:val="FD555628AA6948848FA306E883837F98"/>
  </w:style>
  <w:style w:type="paragraph" w:customStyle="1" w:styleId="22187C9AB54745B6ADE5A27AE9E86139">
    <w:name w:val="22187C9AB54745B6ADE5A27AE9E86139"/>
  </w:style>
  <w:style w:type="paragraph" w:customStyle="1" w:styleId="087AE9C9CECC4B21BCA18261828EB843">
    <w:name w:val="087AE9C9CECC4B21BCA18261828EB843"/>
  </w:style>
  <w:style w:type="paragraph" w:customStyle="1" w:styleId="372BC360E6A84CAFAEC1B99BE6868E97">
    <w:name w:val="372BC360E6A84CAFAEC1B99BE6868E97"/>
  </w:style>
  <w:style w:type="paragraph" w:customStyle="1" w:styleId="2CE46EC148174624B27F8452820110A2">
    <w:name w:val="2CE46EC148174624B27F8452820110A2"/>
  </w:style>
  <w:style w:type="paragraph" w:customStyle="1" w:styleId="30B2E0BADFCA4F2085DFBE3FECA0AD77">
    <w:name w:val="30B2E0BADFCA4F2085DFBE3FECA0AD77"/>
  </w:style>
  <w:style w:type="paragraph" w:customStyle="1" w:styleId="2D9D4EA7094C4AA0A62EC0D6BC2B49D8">
    <w:name w:val="2D9D4EA7094C4AA0A62EC0D6BC2B49D8"/>
  </w:style>
  <w:style w:type="paragraph" w:customStyle="1" w:styleId="33B9D330D0FC41C19C44F66F9082D4A0">
    <w:name w:val="33B9D330D0FC41C19C44F66F9082D4A0"/>
  </w:style>
  <w:style w:type="paragraph" w:customStyle="1" w:styleId="8EDE24A065BD45E3AAA4CA3F467ED25E">
    <w:name w:val="8EDE24A065BD45E3AAA4CA3F467ED25E"/>
  </w:style>
  <w:style w:type="paragraph" w:customStyle="1" w:styleId="78EC7CF73FB34BD5AE06603C28CF42A7">
    <w:name w:val="78EC7CF73FB34BD5AE06603C28CF42A7"/>
  </w:style>
  <w:style w:type="paragraph" w:customStyle="1" w:styleId="F1F194D6768E4902870C04D396D3DA46">
    <w:name w:val="F1F194D6768E4902870C04D396D3DA46"/>
  </w:style>
  <w:style w:type="paragraph" w:customStyle="1" w:styleId="BA00C98CBCBC41DCAAF75C78653E39B5">
    <w:name w:val="BA00C98CBCBC41DCAAF75C78653E39B5"/>
  </w:style>
  <w:style w:type="paragraph" w:customStyle="1" w:styleId="7B0AF9488A3B41C7B6DCDA1195649229">
    <w:name w:val="7B0AF9488A3B41C7B6DCDA1195649229"/>
  </w:style>
  <w:style w:type="paragraph" w:customStyle="1" w:styleId="342EA5EEB4AF4C7E8E595EFA094623EA">
    <w:name w:val="342EA5EEB4AF4C7E8E595EFA094623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163</TotalTime>
  <Pages>4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Shavnita Dutt</dc:creator>
  <cp:keywords/>
  <dc:description/>
  <cp:lastModifiedBy>Maneesh Naidu</cp:lastModifiedBy>
  <cp:revision>40</cp:revision>
  <dcterms:created xsi:type="dcterms:W3CDTF">2019-02-07T20:59:00Z</dcterms:created>
  <dcterms:modified xsi:type="dcterms:W3CDTF">2019-12-17T02:48:00Z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